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90" w:rsidRDefault="007B6530" w:rsidP="007B6530">
      <w:pPr>
        <w:jc w:val="center"/>
        <w:rPr>
          <w:sz w:val="24"/>
          <w:u w:val="single"/>
        </w:rPr>
      </w:pPr>
      <w:r>
        <w:rPr>
          <w:sz w:val="24"/>
          <w:u w:val="single"/>
        </w:rPr>
        <w:t>Client-side web development plan (Assignment 2)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>Cover page (Module, assignment, Tutor, Word count, Student ID)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>Student ID every page – page number. Header.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>Introduction – Purpose</w:t>
      </w:r>
    </w:p>
    <w:p w:rsidR="007B6530" w:rsidRDefault="007B6530" w:rsidP="007B6530">
      <w:pPr>
        <w:jc w:val="center"/>
        <w:rPr>
          <w:u w:val="single"/>
        </w:rPr>
      </w:pPr>
      <w:r>
        <w:rPr>
          <w:u w:val="single"/>
        </w:rPr>
        <w:t>Home index.html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>Screenshot – (Internet Explorer) image.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>Screenshot – (Chrome) image.</w:t>
      </w:r>
    </w:p>
    <w:p w:rsidR="007B6530" w:rsidRDefault="007B6530" w:rsidP="007B6530">
      <w:pPr>
        <w:pStyle w:val="ListParagraph"/>
        <w:numPr>
          <w:ilvl w:val="0"/>
          <w:numId w:val="1"/>
        </w:numPr>
      </w:pPr>
      <w:r>
        <w:t xml:space="preserve">Reflection. </w:t>
      </w:r>
    </w:p>
    <w:p w:rsidR="006860E4" w:rsidRDefault="006860E4" w:rsidP="006860E4">
      <w:pPr>
        <w:jc w:val="center"/>
        <w:rPr>
          <w:u w:val="single"/>
        </w:rPr>
      </w:pPr>
      <w:r>
        <w:rPr>
          <w:u w:val="single"/>
        </w:rPr>
        <w:t>Word Count</w:t>
      </w:r>
    </w:p>
    <w:p w:rsidR="006860E4" w:rsidRDefault="006860E4" w:rsidP="006860E4">
      <w:pPr>
        <w:pStyle w:val="ListParagraph"/>
        <w:numPr>
          <w:ilvl w:val="0"/>
          <w:numId w:val="1"/>
        </w:numPr>
      </w:pPr>
      <w:r>
        <w:t>Reflection – 500 words</w:t>
      </w:r>
    </w:p>
    <w:p w:rsidR="006860E4" w:rsidRPr="006860E4" w:rsidRDefault="006860E4" w:rsidP="006860E4">
      <w:pPr>
        <w:pStyle w:val="ListParagraph"/>
        <w:numPr>
          <w:ilvl w:val="0"/>
          <w:numId w:val="1"/>
        </w:numPr>
      </w:pPr>
      <w:r>
        <w:t>Conclusion – 500 words</w:t>
      </w:r>
      <w:bookmarkStart w:id="0" w:name="_GoBack"/>
      <w:bookmarkEnd w:id="0"/>
    </w:p>
    <w:sectPr w:rsidR="006860E4" w:rsidRPr="0068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3CE"/>
    <w:multiLevelType w:val="hybridMultilevel"/>
    <w:tmpl w:val="6B700416"/>
    <w:lvl w:ilvl="0" w:tplc="344A8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30"/>
    <w:rsid w:val="0011016C"/>
    <w:rsid w:val="006860E4"/>
    <w:rsid w:val="007625E8"/>
    <w:rsid w:val="007B6530"/>
    <w:rsid w:val="00D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E201"/>
  <w15:chartTrackingRefBased/>
  <w15:docId w15:val="{4B35623B-C461-4FA2-8097-25C329A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1505AF5C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JG. Gwynn</dc:creator>
  <cp:keywords/>
  <dc:description/>
  <cp:lastModifiedBy>James JG. Gwynn</cp:lastModifiedBy>
  <cp:revision>1</cp:revision>
  <dcterms:created xsi:type="dcterms:W3CDTF">2020-01-23T11:12:00Z</dcterms:created>
  <dcterms:modified xsi:type="dcterms:W3CDTF">2020-01-23T11:52:00Z</dcterms:modified>
</cp:coreProperties>
</file>